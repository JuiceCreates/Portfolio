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5F6A" w14:textId="77777777" w:rsidR="00BF435B" w:rsidRPr="00BF435B" w:rsidRDefault="00BF435B">
      <w:pPr>
        <w:rPr>
          <w:rFonts w:ascii="Rockwell" w:hAnsi="Rockwell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50"/>
        <w:gridCol w:w="360"/>
        <w:gridCol w:w="3240"/>
        <w:gridCol w:w="4050"/>
      </w:tblGrid>
      <w:tr w:rsidR="00BF435B" w:rsidRPr="00BF435B" w14:paraId="17009C31" w14:textId="77777777" w:rsidTr="00796C34">
        <w:trPr>
          <w:trHeight w:val="2169"/>
        </w:trPr>
        <w:tc>
          <w:tcPr>
            <w:tcW w:w="10800" w:type="dxa"/>
            <w:gridSpan w:val="4"/>
            <w:tcBorders>
              <w:bottom w:val="single" w:sz="4" w:space="0" w:color="000000" w:themeColor="text1"/>
            </w:tcBorders>
          </w:tcPr>
          <w:p w14:paraId="57A95A78" w14:textId="123026A7" w:rsidR="00BF435B" w:rsidRPr="001540E8" w:rsidRDefault="003E32C6" w:rsidP="00A93A43">
            <w:pPr>
              <w:pStyle w:val="Title"/>
              <w:rPr>
                <w:szCs w:val="96"/>
              </w:rPr>
            </w:pPr>
            <w:r>
              <w:t>Corey                                                Williams</w:t>
            </w:r>
          </w:p>
        </w:tc>
      </w:tr>
      <w:tr w:rsidR="00A60A68" w:rsidRPr="001540E8" w14:paraId="190E60F0" w14:textId="77777777" w:rsidTr="00250A4F">
        <w:trPr>
          <w:trHeight w:val="440"/>
        </w:trPr>
        <w:tc>
          <w:tcPr>
            <w:tcW w:w="6750" w:type="dxa"/>
            <w:gridSpan w:val="3"/>
            <w:tcBorders>
              <w:top w:val="single" w:sz="4" w:space="0" w:color="000000" w:themeColor="text1"/>
            </w:tcBorders>
            <w:vAlign w:val="bottom"/>
          </w:tcPr>
          <w:p w14:paraId="0D74BB2D" w14:textId="11184629" w:rsidR="00A60A68" w:rsidRPr="001540E8" w:rsidRDefault="00A60A68" w:rsidP="001540E8">
            <w:pPr>
              <w:pStyle w:val="Subtitle"/>
              <w:rPr>
                <w:lang w:val="it-IT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</w:tcBorders>
            <w:vAlign w:val="bottom"/>
          </w:tcPr>
          <w:p w14:paraId="523D69BD" w14:textId="77777777" w:rsidR="00A60A68" w:rsidRPr="001540E8" w:rsidRDefault="00B9547D" w:rsidP="001540E8">
            <w:pPr>
              <w:pStyle w:val="Subtitle"/>
            </w:pPr>
            <w:sdt>
              <w:sdtPr>
                <w:id w:val="-1704474398"/>
                <w:placeholder>
                  <w:docPart w:val="23B3638108E049A1AA0A4100A770374A"/>
                </w:placeholder>
                <w:showingPlcHdr/>
                <w15:appearance w15:val="hidden"/>
              </w:sdtPr>
              <w:sdtEndPr/>
              <w:sdtContent>
                <w:r w:rsidR="001540E8" w:rsidRPr="001540E8">
                  <w:t>Contact</w:t>
                </w:r>
              </w:sdtContent>
            </w:sdt>
          </w:p>
        </w:tc>
      </w:tr>
      <w:tr w:rsidR="00A60A68" w:rsidRPr="00020BEB" w14:paraId="65DEAA2F" w14:textId="77777777" w:rsidTr="00250A4F">
        <w:trPr>
          <w:trHeight w:val="2073"/>
        </w:trPr>
        <w:tc>
          <w:tcPr>
            <w:tcW w:w="6750" w:type="dxa"/>
            <w:gridSpan w:val="3"/>
            <w:tcBorders>
              <w:bottom w:val="single" w:sz="6" w:space="0" w:color="7F7F7F" w:themeColor="text1" w:themeTint="80"/>
            </w:tcBorders>
          </w:tcPr>
          <w:p w14:paraId="57A99288" w14:textId="77777777" w:rsidR="001540E8" w:rsidRDefault="001540E8" w:rsidP="00B07D4F"/>
          <w:p w14:paraId="1F79683A" w14:textId="456E4F8E" w:rsidR="0026793C" w:rsidRDefault="00011DCE" w:rsidP="0026793C">
            <w:r>
              <w:t xml:space="preserve">I’m currently in pursuit of my A.S. in computer Programming and Analysis. I will be finishing the degree in the upcoming fall semester. I am going to continue my education and get a </w:t>
            </w:r>
            <w:r w:rsidR="0026793C">
              <w:t>B.S.</w:t>
            </w:r>
            <w:r>
              <w:t xml:space="preserve"> in Computer Science. </w:t>
            </w:r>
            <w:r w:rsidR="0026793C">
              <w:t>I currently hold a 3.9 GPA and have maintained Presidents List in my two eligible semesters.</w:t>
            </w:r>
          </w:p>
          <w:p w14:paraId="1F673FDA" w14:textId="0FA03790" w:rsidR="00A60A68" w:rsidRDefault="00A60A68" w:rsidP="001540E8"/>
        </w:tc>
        <w:tc>
          <w:tcPr>
            <w:tcW w:w="4050" w:type="dxa"/>
            <w:tcBorders>
              <w:bottom w:val="single" w:sz="6" w:space="0" w:color="7F7F7F" w:themeColor="text1" w:themeTint="80"/>
            </w:tcBorders>
          </w:tcPr>
          <w:p w14:paraId="57095CDE" w14:textId="77777777" w:rsidR="00B07D4F" w:rsidRPr="00011DCE" w:rsidRDefault="00B07D4F" w:rsidP="001540E8">
            <w:pPr>
              <w:rPr>
                <w:noProof/>
              </w:rPr>
            </w:pPr>
          </w:p>
          <w:p w14:paraId="3AC13F3B" w14:textId="14FB7351" w:rsidR="001540E8" w:rsidRPr="00011DCE" w:rsidRDefault="003E32C6" w:rsidP="001540E8">
            <w:pPr>
              <w:rPr>
                <w:b/>
                <w:caps/>
                <w:noProof/>
              </w:rPr>
            </w:pPr>
            <w:r w:rsidRPr="00011DCE">
              <w:rPr>
                <w:noProof/>
              </w:rPr>
              <w:t>c.williams.82592@gmail.com</w:t>
            </w:r>
          </w:p>
          <w:p w14:paraId="22A39D91" w14:textId="20B3D5EC" w:rsidR="001540E8" w:rsidRPr="00011DCE" w:rsidRDefault="003E32C6" w:rsidP="001540E8">
            <w:pPr>
              <w:rPr>
                <w:b/>
                <w:caps/>
                <w:noProof/>
              </w:rPr>
            </w:pPr>
            <w:r w:rsidRPr="00011DCE">
              <w:rPr>
                <w:noProof/>
              </w:rPr>
              <w:t>(850) 791-3571</w:t>
            </w:r>
          </w:p>
          <w:p w14:paraId="79E08310" w14:textId="4F85C988" w:rsidR="001540E8" w:rsidRPr="00011DCE" w:rsidRDefault="003E32C6" w:rsidP="001540E8">
            <w:pPr>
              <w:rPr>
                <w:noProof/>
              </w:rPr>
            </w:pPr>
            <w:r w:rsidRPr="00011DCE">
              <w:rPr>
                <w:noProof/>
              </w:rPr>
              <w:t>304 Apple Dr</w:t>
            </w:r>
          </w:p>
          <w:p w14:paraId="1F9A0307" w14:textId="77777777" w:rsidR="000F4065" w:rsidRDefault="003E32C6" w:rsidP="00250A4F">
            <w:pPr>
              <w:rPr>
                <w:noProof/>
              </w:rPr>
            </w:pPr>
            <w:r w:rsidRPr="00011DCE">
              <w:rPr>
                <w:noProof/>
              </w:rPr>
              <w:t>Crestview Fl, 32536</w:t>
            </w:r>
          </w:p>
          <w:p w14:paraId="3510F047" w14:textId="476A7CEB" w:rsidR="00250A4F" w:rsidRPr="000F4065" w:rsidRDefault="00B9547D" w:rsidP="00250A4F">
            <w:pPr>
              <w:rPr>
                <w:noProof/>
              </w:rPr>
            </w:pPr>
            <w:hyperlink r:id="rId11" w:history="1">
              <w:r w:rsidR="00250A4F" w:rsidRPr="00250A4F">
                <w:rPr>
                  <w:rStyle w:val="Hyperlink"/>
                  <w:noProof/>
                </w:rPr>
                <w:t>https://www.github.com/JuiceCreates</w:t>
              </w:r>
            </w:hyperlink>
          </w:p>
        </w:tc>
      </w:tr>
      <w:tr w:rsidR="009841D7" w:rsidRPr="00020BEB" w14:paraId="72F3BD1F" w14:textId="77777777" w:rsidTr="00163A5F">
        <w:trPr>
          <w:trHeight w:val="2217"/>
        </w:trPr>
        <w:tc>
          <w:tcPr>
            <w:tcW w:w="3150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A33B779" w14:textId="77777777" w:rsidR="009841D7" w:rsidRPr="001540E8" w:rsidRDefault="009841D7" w:rsidP="001540E8">
            <w:pPr>
              <w:pStyle w:val="Subtitle"/>
            </w:pPr>
          </w:p>
          <w:p w14:paraId="1D12741A" w14:textId="77777777" w:rsidR="001540E8" w:rsidRPr="001540E8" w:rsidRDefault="00B9547D" w:rsidP="001540E8">
            <w:pPr>
              <w:pStyle w:val="Subtitle"/>
            </w:pPr>
            <w:sdt>
              <w:sdtPr>
                <w:id w:val="-1334530411"/>
                <w:placeholder>
                  <w:docPart w:val="88BD14105C54422089D3A83F7B743925"/>
                </w:placeholder>
                <w:temporary/>
                <w:showingPlcHdr/>
                <w15:appearance w15:val="hidden"/>
              </w:sdtPr>
              <w:sdtEndPr/>
              <w:sdtContent>
                <w:r w:rsidR="00AF13A5">
                  <w:t>Education</w:t>
                </w:r>
              </w:sdtContent>
            </w:sdt>
          </w:p>
          <w:p w14:paraId="67FCC66F" w14:textId="77777777" w:rsidR="001540E8" w:rsidRPr="009B4B3C" w:rsidRDefault="001540E8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06DDA880" w14:textId="77777777" w:rsidR="00163A5F" w:rsidRDefault="003E32C6" w:rsidP="008303ED">
            <w:pPr>
              <w:pStyle w:val="Heading1"/>
            </w:pPr>
            <w:r>
              <w:t xml:space="preserve">Northwest florida </w:t>
            </w:r>
          </w:p>
          <w:p w14:paraId="67558AFB" w14:textId="0BF9BD3E" w:rsidR="001540E8" w:rsidRPr="008303ED" w:rsidRDefault="003E32C6" w:rsidP="008303ED">
            <w:pPr>
              <w:pStyle w:val="Heading1"/>
            </w:pPr>
            <w:r>
              <w:t>state college</w:t>
            </w:r>
          </w:p>
          <w:p w14:paraId="3B1515F6" w14:textId="78699D4C" w:rsidR="001540E8" w:rsidRPr="00011DCE" w:rsidRDefault="003E32C6" w:rsidP="001540E8">
            <w:r w:rsidRPr="00011DCE">
              <w:t>In Progress: AS Computer Programming and Analysis</w:t>
            </w:r>
          </w:p>
          <w:p w14:paraId="32F8573C" w14:textId="77777777" w:rsidR="00B07D4F" w:rsidRPr="00011DCE" w:rsidRDefault="00B07D4F" w:rsidP="00DA5A5A">
            <w:pPr>
              <w:pStyle w:val="Subtitle"/>
            </w:pPr>
          </w:p>
        </w:tc>
        <w:tc>
          <w:tcPr>
            <w:tcW w:w="360" w:type="dxa"/>
            <w:vMerge w:val="restart"/>
            <w:tcBorders>
              <w:top w:val="single" w:sz="6" w:space="0" w:color="7F7F7F" w:themeColor="text1" w:themeTint="80"/>
            </w:tcBorders>
          </w:tcPr>
          <w:p w14:paraId="7C375C9B" w14:textId="77777777" w:rsidR="009841D7" w:rsidRPr="00011DCE" w:rsidRDefault="009841D7" w:rsidP="009841D7">
            <w:pPr>
              <w:spacing w:line="360" w:lineRule="auto"/>
              <w:rPr>
                <w:szCs w:val="20"/>
              </w:rPr>
            </w:pPr>
          </w:p>
        </w:tc>
        <w:tc>
          <w:tcPr>
            <w:tcW w:w="7290" w:type="dxa"/>
            <w:gridSpan w:val="2"/>
            <w:vMerge w:val="restart"/>
            <w:tcBorders>
              <w:top w:val="single" w:sz="6" w:space="0" w:color="7F7F7F" w:themeColor="text1" w:themeTint="80"/>
            </w:tcBorders>
          </w:tcPr>
          <w:p w14:paraId="72E88EE8" w14:textId="77777777" w:rsidR="009841D7" w:rsidRPr="001540E8" w:rsidRDefault="009841D7" w:rsidP="001540E8">
            <w:pPr>
              <w:pStyle w:val="Subtitle"/>
            </w:pPr>
          </w:p>
          <w:p w14:paraId="5EBF49FF" w14:textId="77777777" w:rsidR="001540E8" w:rsidRPr="00020BEB" w:rsidRDefault="00B9547D" w:rsidP="001540E8">
            <w:pPr>
              <w:pStyle w:val="Subtitle"/>
            </w:pPr>
            <w:sdt>
              <w:sdtPr>
                <w:id w:val="1696962928"/>
                <w:placeholder>
                  <w:docPart w:val="69FE3D043A464114BF2290F5F35A3F3E"/>
                </w:placeholder>
                <w:temporary/>
                <w:showingPlcHdr/>
                <w15:appearance w15:val="hidden"/>
              </w:sdtPr>
              <w:sdtEndPr/>
              <w:sdtContent>
                <w:r w:rsidR="001540E8" w:rsidRPr="00CF2BE7">
                  <w:t>Experience</w:t>
                </w:r>
              </w:sdtContent>
            </w:sdt>
          </w:p>
          <w:p w14:paraId="6B86B53E" w14:textId="77777777" w:rsidR="001540E8" w:rsidRDefault="001540E8" w:rsidP="001540E8"/>
          <w:p w14:paraId="7B06CDA0" w14:textId="3D1FCD4D" w:rsidR="00506022" w:rsidRDefault="00011DCE" w:rsidP="008303ED">
            <w:pPr>
              <w:pStyle w:val="Heading1"/>
            </w:pPr>
            <w:r>
              <w:t>NWFSC</w:t>
            </w:r>
          </w:p>
          <w:p w14:paraId="7B617C5F" w14:textId="73518823" w:rsidR="00011DCE" w:rsidRDefault="00011DCE" w:rsidP="00011DCE">
            <w:r>
              <w:t>Classes: Intro Programming Concepts/Logic, Web Design, Programming in C, Programming in C++, Web-Based Programming, Database Concepts, Programming with Visual Basic, Programming in Python, Programming in Java</w:t>
            </w:r>
            <w:r w:rsidR="0026793C">
              <w:t>.</w:t>
            </w:r>
          </w:p>
          <w:p w14:paraId="40DAD117" w14:textId="77777777" w:rsidR="009B44E9" w:rsidRDefault="009B44E9" w:rsidP="00011DCE"/>
          <w:p w14:paraId="7444B40B" w14:textId="7BEB8C2C" w:rsidR="009B44E9" w:rsidRDefault="009B44E9" w:rsidP="00011DCE">
            <w:r w:rsidRPr="009B44E9">
              <w:rPr>
                <w:rFonts w:ascii="Montserrat" w:eastAsiaTheme="majorEastAsia" w:hAnsi="Montserrat" w:cstheme="majorBidi"/>
                <w:b/>
                <w:caps/>
                <w:color w:val="000000" w:themeColor="text1"/>
                <w:szCs w:val="32"/>
              </w:rPr>
              <w:t>USAF</w:t>
            </w:r>
            <w:r>
              <w:t xml:space="preserve"> </w:t>
            </w:r>
          </w:p>
          <w:p w14:paraId="498B2260" w14:textId="58371B84" w:rsidR="009B44E9" w:rsidRDefault="009B44E9" w:rsidP="00011DCE">
            <w:r>
              <w:t>While in the air force I helped maintain the Airfield Automation System (AFAS). This system passed information from several locations including weather instruments and other web sites.</w:t>
            </w:r>
          </w:p>
          <w:p w14:paraId="0BDDE4FD" w14:textId="034A0746" w:rsidR="00011DCE" w:rsidRDefault="00011DCE" w:rsidP="00011DCE"/>
          <w:p w14:paraId="52BC3249" w14:textId="2BCCFCB5" w:rsidR="00506022" w:rsidRDefault="00011DCE" w:rsidP="008303ED">
            <w:pPr>
              <w:pStyle w:val="Heading1"/>
            </w:pPr>
            <w:r>
              <w:t>Non-Computer science experience</w:t>
            </w:r>
          </w:p>
          <w:p w14:paraId="0731E775" w14:textId="54BEBF82" w:rsidR="00796C34" w:rsidRDefault="00011DCE" w:rsidP="00796C34">
            <w:r>
              <w:t>I was a SSGT in the United States Air Force. I helped manage an Air Traffic Control facility with 34 other assigned airmen.</w:t>
            </w:r>
            <w:r w:rsidR="0026793C">
              <w:t xml:space="preserve"> I assisted maintaining training program and requirements.  </w:t>
            </w:r>
            <w:r>
              <w:t xml:space="preserve">During that time I was also </w:t>
            </w:r>
            <w:r w:rsidR="00B9547D">
              <w:t>a</w:t>
            </w:r>
            <w:r>
              <w:t xml:space="preserve"> 5</w:t>
            </w:r>
            <w:r w:rsidRPr="00011DCE">
              <w:rPr>
                <w:vertAlign w:val="superscript"/>
              </w:rPr>
              <w:t>th</w:t>
            </w:r>
            <w:r>
              <w:t xml:space="preserve"> Wing Safety Officer, managing a safety program </w:t>
            </w:r>
            <w:r w:rsidR="009B44E9">
              <w:t xml:space="preserve">that helped many offices and operational areas keep up to date with safety training and daily ops. </w:t>
            </w:r>
          </w:p>
          <w:p w14:paraId="4A5E2933" w14:textId="77777777" w:rsidR="00796C34" w:rsidRDefault="00796C34" w:rsidP="008303ED">
            <w:pPr>
              <w:pStyle w:val="Heading1"/>
            </w:pPr>
          </w:p>
          <w:p w14:paraId="29E40429" w14:textId="195F5655" w:rsidR="001540E8" w:rsidRPr="008303ED" w:rsidRDefault="003E32C6" w:rsidP="008303ED">
            <w:pPr>
              <w:pStyle w:val="Heading1"/>
            </w:pPr>
            <w:r>
              <w:t>Air Traffic Controller</w:t>
            </w:r>
            <w:r w:rsidR="001540E8" w:rsidRPr="008303ED">
              <w:t xml:space="preserve"> </w:t>
            </w:r>
            <w:r>
              <w:rPr>
                <w:rStyle w:val="NotBold"/>
              </w:rPr>
              <w:t>UNited states air force</w:t>
            </w:r>
          </w:p>
          <w:p w14:paraId="2B805D75" w14:textId="7EFC302A" w:rsidR="001540E8" w:rsidRPr="00AF13A5" w:rsidRDefault="003E32C6" w:rsidP="00AF13A5">
            <w:pPr>
              <w:pStyle w:val="Heading2"/>
            </w:pPr>
            <w:r>
              <w:t>Jul 2012 - Jul 2018</w:t>
            </w:r>
          </w:p>
          <w:p w14:paraId="419D5FC3" w14:textId="4AB55A32" w:rsidR="00AF13A5" w:rsidRPr="008303ED" w:rsidRDefault="003E32C6" w:rsidP="008303ED">
            <w:pPr>
              <w:pStyle w:val="Heading1"/>
            </w:pPr>
            <w:r>
              <w:t>Air Traffic Controller</w:t>
            </w:r>
            <w:r w:rsidR="00AF13A5" w:rsidRPr="008303ED">
              <w:rPr>
                <w:rStyle w:val="NotBold"/>
              </w:rPr>
              <w:t xml:space="preserve"> </w:t>
            </w:r>
            <w:r>
              <w:rPr>
                <w:rStyle w:val="NotBold"/>
              </w:rPr>
              <w:t>Lockheed Martin Corp</w:t>
            </w:r>
          </w:p>
          <w:p w14:paraId="4D6F9142" w14:textId="38713DC0" w:rsidR="00AF13A5" w:rsidRPr="00AF13A5" w:rsidRDefault="004524CF" w:rsidP="00AF13A5">
            <w:pPr>
              <w:pStyle w:val="Heading2"/>
            </w:pPr>
            <w:r>
              <w:t xml:space="preserve">Dec 2018 – Dec 2019 </w:t>
            </w:r>
          </w:p>
          <w:p w14:paraId="4A1E9C09" w14:textId="38713DC0" w:rsidR="00AF13A5" w:rsidRPr="008303ED" w:rsidRDefault="003E32C6" w:rsidP="008303ED">
            <w:pPr>
              <w:pStyle w:val="Heading1"/>
            </w:pPr>
            <w:r>
              <w:t>Air Traffic Controller</w:t>
            </w:r>
            <w:r w:rsidR="00AF13A5" w:rsidRPr="008303ED">
              <w:t xml:space="preserve"> </w:t>
            </w:r>
            <w:r>
              <w:rPr>
                <w:rStyle w:val="NotBold"/>
              </w:rPr>
              <w:t>Federal aviation administration</w:t>
            </w:r>
          </w:p>
          <w:p w14:paraId="1354E0FC" w14:textId="636BE134" w:rsidR="00AF13A5" w:rsidRPr="00020BEB" w:rsidRDefault="004524CF" w:rsidP="00AF13A5">
            <w:pPr>
              <w:pStyle w:val="Heading2"/>
              <w:rPr>
                <w:i/>
              </w:rPr>
            </w:pPr>
            <w:r>
              <w:t>Jan 2020 – Dec 2021</w:t>
            </w:r>
            <w:r w:rsidR="00AF13A5">
              <w:t xml:space="preserve"> </w:t>
            </w:r>
          </w:p>
          <w:p w14:paraId="3A47E39C" w14:textId="5408ABFF" w:rsidR="00AF13A5" w:rsidRPr="003514CA" w:rsidRDefault="00AF13A5" w:rsidP="00AF13A5"/>
        </w:tc>
      </w:tr>
      <w:tr w:rsidR="009841D7" w:rsidRPr="00020BEB" w14:paraId="71C8F87D" w14:textId="77777777" w:rsidTr="00163A5F">
        <w:trPr>
          <w:trHeight w:val="2880"/>
        </w:trPr>
        <w:tc>
          <w:tcPr>
            <w:tcW w:w="3150" w:type="dxa"/>
            <w:tcBorders>
              <w:top w:val="single" w:sz="6" w:space="0" w:color="7F7F7F" w:themeColor="text1" w:themeTint="80"/>
            </w:tcBorders>
          </w:tcPr>
          <w:p w14:paraId="0BAB4C38" w14:textId="77777777" w:rsidR="009841D7" w:rsidRPr="00AF13A5" w:rsidRDefault="009841D7" w:rsidP="005262BB">
            <w:pPr>
              <w:pStyle w:val="Subtitle"/>
            </w:pPr>
          </w:p>
          <w:p w14:paraId="4597C0DB" w14:textId="77777777" w:rsidR="009841D7" w:rsidRPr="00900996" w:rsidRDefault="00B9547D" w:rsidP="00B07D4F">
            <w:pPr>
              <w:pStyle w:val="Subtitle"/>
            </w:pPr>
            <w:sdt>
              <w:sdtPr>
                <w:id w:val="401960580"/>
                <w:placeholder>
                  <w:docPart w:val="6005C5AFABAA41DCB36F656CAF0DDB3C"/>
                </w:placeholder>
                <w:temporary/>
                <w:showingPlcHdr/>
                <w15:appearance w15:val="hidden"/>
              </w:sdtPr>
              <w:sdtEndPr/>
              <w:sdtContent>
                <w:r w:rsidR="005262BB">
                  <w:t>Skills</w:t>
                </w:r>
              </w:sdtContent>
            </w:sdt>
          </w:p>
          <w:p w14:paraId="69CE7A75" w14:textId="77777777" w:rsidR="005262BB" w:rsidRDefault="005262BB" w:rsidP="00B07D4F">
            <w:pPr>
              <w:spacing w:line="360" w:lineRule="auto"/>
            </w:pPr>
          </w:p>
          <w:p w14:paraId="2C5FD3D9" w14:textId="734EE47A" w:rsidR="00163A5F" w:rsidRDefault="00163A5F" w:rsidP="00163A5F">
            <w:r>
              <w:t>C</w:t>
            </w:r>
          </w:p>
          <w:p w14:paraId="67167723" w14:textId="3746A61F" w:rsidR="00163A5F" w:rsidRDefault="00163A5F" w:rsidP="00163A5F">
            <w:r>
              <w:t>C++</w:t>
            </w:r>
          </w:p>
          <w:p w14:paraId="798ABF6E" w14:textId="353D22A4" w:rsidR="00163A5F" w:rsidRDefault="00163A5F" w:rsidP="00163A5F">
            <w:r>
              <w:t>HTML/CSS</w:t>
            </w:r>
          </w:p>
          <w:p w14:paraId="26782167" w14:textId="368EB76F" w:rsidR="00077074" w:rsidRDefault="00077074" w:rsidP="00163A5F">
            <w:r>
              <w:t>GIT</w:t>
            </w:r>
          </w:p>
          <w:p w14:paraId="14A7F1B1" w14:textId="7CE8ADA6" w:rsidR="00163A5F" w:rsidRDefault="00163A5F" w:rsidP="00163A5F">
            <w:r>
              <w:t>Python</w:t>
            </w:r>
          </w:p>
          <w:p w14:paraId="02FBF3E1" w14:textId="3EDD4EA9" w:rsidR="00163A5F" w:rsidRDefault="00163A5F" w:rsidP="00163A5F">
            <w:r>
              <w:t>Java</w:t>
            </w:r>
          </w:p>
          <w:p w14:paraId="7B62D146" w14:textId="457685C6" w:rsidR="00163A5F" w:rsidRDefault="00163A5F" w:rsidP="00163A5F">
            <w:r>
              <w:t>Visual Basic</w:t>
            </w:r>
          </w:p>
          <w:p w14:paraId="0F520CF7" w14:textId="7BD90036" w:rsidR="00163A5F" w:rsidRDefault="00163A5F" w:rsidP="00163A5F">
            <w:r>
              <w:t>Database-Management</w:t>
            </w:r>
          </w:p>
          <w:p w14:paraId="073312EF" w14:textId="77777777" w:rsidR="00163A5F" w:rsidRDefault="00163A5F" w:rsidP="00163A5F"/>
          <w:p w14:paraId="4F44D65C" w14:textId="77777777" w:rsidR="00163A5F" w:rsidRDefault="00163A5F" w:rsidP="00163A5F"/>
          <w:p w14:paraId="33BDC5D4" w14:textId="77777777" w:rsidR="00163A5F" w:rsidRPr="00163A5F" w:rsidRDefault="00163A5F" w:rsidP="00163A5F"/>
          <w:p w14:paraId="73192024" w14:textId="44A982A0" w:rsidR="009841D7" w:rsidRPr="005262BB" w:rsidRDefault="009841D7" w:rsidP="00163A5F">
            <w:pPr>
              <w:pStyle w:val="Heading3"/>
            </w:pPr>
          </w:p>
        </w:tc>
        <w:tc>
          <w:tcPr>
            <w:tcW w:w="360" w:type="dxa"/>
            <w:vMerge/>
          </w:tcPr>
          <w:p w14:paraId="25F2E9A2" w14:textId="77777777" w:rsidR="009841D7" w:rsidRDefault="009841D7" w:rsidP="00BF435B">
            <w:pPr>
              <w:rPr>
                <w:rFonts w:ascii="Montserrat Medium" w:hAnsi="Montserrat Medium"/>
                <w:spacing w:val="20"/>
                <w:sz w:val="28"/>
                <w:szCs w:val="28"/>
              </w:rPr>
            </w:pPr>
          </w:p>
        </w:tc>
        <w:tc>
          <w:tcPr>
            <w:tcW w:w="7290" w:type="dxa"/>
            <w:gridSpan w:val="2"/>
            <w:vMerge/>
          </w:tcPr>
          <w:p w14:paraId="72F9BCB2" w14:textId="77777777" w:rsidR="009841D7" w:rsidRDefault="009841D7" w:rsidP="00A60A68">
            <w:pPr>
              <w:pStyle w:val="Heading1"/>
              <w:spacing w:line="240" w:lineRule="auto"/>
              <w:rPr>
                <w:rFonts w:ascii="Montserrat Medium" w:hAnsi="Montserrat Medium"/>
                <w:caps w:val="0"/>
                <w:color w:val="auto"/>
                <w:sz w:val="28"/>
                <w:szCs w:val="28"/>
              </w:rPr>
            </w:pPr>
          </w:p>
        </w:tc>
      </w:tr>
    </w:tbl>
    <w:p w14:paraId="45F1CF1E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68A3878A" wp14:editId="6493AA93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822174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1003A365" wp14:editId="76A012EF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76035255" wp14:editId="787A7C4A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0DFF1501" wp14:editId="0DD56D0E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4FC57393" wp14:editId="64EF9ECC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57ABF47D" wp14:editId="7ACF4D54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7CC62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7DD67B42" wp14:editId="28439AF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F4BA6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49D1002" wp14:editId="587BF67D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782BA7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26AC0A7B" wp14:editId="311AC7D5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6B71043A" wp14:editId="69BC1AB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7059727C" wp14:editId="3289EBFE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702F4D4E" wp14:editId="61B5A7F7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10F987AC" wp14:editId="4FD69C43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75BE2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359AD1" wp14:editId="5E813404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C3627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1540E8">
      <w:pgSz w:w="12240" w:h="15840" w:code="1"/>
      <w:pgMar w:top="432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B8A5" w14:textId="77777777" w:rsidR="003E32C6" w:rsidRDefault="003E32C6" w:rsidP="00AA35A8">
      <w:pPr>
        <w:spacing w:line="240" w:lineRule="auto"/>
      </w:pPr>
      <w:r>
        <w:separator/>
      </w:r>
    </w:p>
  </w:endnote>
  <w:endnote w:type="continuationSeparator" w:id="0">
    <w:p w14:paraId="55427693" w14:textId="77777777" w:rsidR="003E32C6" w:rsidRDefault="003E32C6" w:rsidP="00AA35A8">
      <w:pPr>
        <w:spacing w:line="240" w:lineRule="auto"/>
      </w:pPr>
      <w:r>
        <w:continuationSeparator/>
      </w:r>
    </w:p>
  </w:endnote>
  <w:endnote w:type="continuationNotice" w:id="1">
    <w:p w14:paraId="32D303E9" w14:textId="77777777" w:rsidR="003E32C6" w:rsidRDefault="003E32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7378" w14:textId="77777777" w:rsidR="003E32C6" w:rsidRDefault="003E32C6" w:rsidP="00AA35A8">
      <w:pPr>
        <w:spacing w:line="240" w:lineRule="auto"/>
      </w:pPr>
      <w:r>
        <w:separator/>
      </w:r>
    </w:p>
  </w:footnote>
  <w:footnote w:type="continuationSeparator" w:id="0">
    <w:p w14:paraId="1A08FCA7" w14:textId="77777777" w:rsidR="003E32C6" w:rsidRDefault="003E32C6" w:rsidP="00AA35A8">
      <w:pPr>
        <w:spacing w:line="240" w:lineRule="auto"/>
      </w:pPr>
      <w:r>
        <w:continuationSeparator/>
      </w:r>
    </w:p>
  </w:footnote>
  <w:footnote w:type="continuationNotice" w:id="1">
    <w:p w14:paraId="2A9C12AC" w14:textId="77777777" w:rsidR="003E32C6" w:rsidRDefault="003E32C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7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7"/>
  </w:num>
  <w:num w:numId="3" w16cid:durableId="1309896801">
    <w:abstractNumId w:val="3"/>
  </w:num>
  <w:num w:numId="4" w16cid:durableId="568153360">
    <w:abstractNumId w:val="4"/>
  </w:num>
  <w:num w:numId="5" w16cid:durableId="2091733010">
    <w:abstractNumId w:val="2"/>
  </w:num>
  <w:num w:numId="6" w16cid:durableId="1283808617">
    <w:abstractNumId w:val="5"/>
  </w:num>
  <w:num w:numId="7" w16cid:durableId="1977686712">
    <w:abstractNumId w:val="0"/>
  </w:num>
  <w:num w:numId="8" w16cid:durableId="2111967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C6"/>
    <w:rsid w:val="00001A29"/>
    <w:rsid w:val="0000752A"/>
    <w:rsid w:val="00011DCE"/>
    <w:rsid w:val="000128D5"/>
    <w:rsid w:val="00016465"/>
    <w:rsid w:val="00020833"/>
    <w:rsid w:val="00020BEB"/>
    <w:rsid w:val="00033263"/>
    <w:rsid w:val="000334C1"/>
    <w:rsid w:val="000350EB"/>
    <w:rsid w:val="00036784"/>
    <w:rsid w:val="00046CF7"/>
    <w:rsid w:val="00077074"/>
    <w:rsid w:val="000873F6"/>
    <w:rsid w:val="00096F05"/>
    <w:rsid w:val="000A74E6"/>
    <w:rsid w:val="000B286F"/>
    <w:rsid w:val="000D134B"/>
    <w:rsid w:val="000F4065"/>
    <w:rsid w:val="000F792A"/>
    <w:rsid w:val="0010041D"/>
    <w:rsid w:val="00124ED6"/>
    <w:rsid w:val="001441C0"/>
    <w:rsid w:val="001540E8"/>
    <w:rsid w:val="00163A5F"/>
    <w:rsid w:val="00167789"/>
    <w:rsid w:val="00194704"/>
    <w:rsid w:val="001B160B"/>
    <w:rsid w:val="001D7FE7"/>
    <w:rsid w:val="00203213"/>
    <w:rsid w:val="0021157F"/>
    <w:rsid w:val="0021588A"/>
    <w:rsid w:val="002236D5"/>
    <w:rsid w:val="00232511"/>
    <w:rsid w:val="00243756"/>
    <w:rsid w:val="00250A4F"/>
    <w:rsid w:val="0026793C"/>
    <w:rsid w:val="0027193E"/>
    <w:rsid w:val="00286072"/>
    <w:rsid w:val="002A5EE5"/>
    <w:rsid w:val="002A7891"/>
    <w:rsid w:val="002C4E0C"/>
    <w:rsid w:val="002E7306"/>
    <w:rsid w:val="00331DCE"/>
    <w:rsid w:val="00334FEA"/>
    <w:rsid w:val="003514CA"/>
    <w:rsid w:val="00352A17"/>
    <w:rsid w:val="00380411"/>
    <w:rsid w:val="003877F8"/>
    <w:rsid w:val="00391BEA"/>
    <w:rsid w:val="003B351B"/>
    <w:rsid w:val="003B4AEF"/>
    <w:rsid w:val="003B7995"/>
    <w:rsid w:val="003B7F92"/>
    <w:rsid w:val="003E32C6"/>
    <w:rsid w:val="003F31D0"/>
    <w:rsid w:val="004013A2"/>
    <w:rsid w:val="00415CF3"/>
    <w:rsid w:val="004524CF"/>
    <w:rsid w:val="00453A7B"/>
    <w:rsid w:val="00457ADE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06022"/>
    <w:rsid w:val="00524297"/>
    <w:rsid w:val="005262BB"/>
    <w:rsid w:val="00537559"/>
    <w:rsid w:val="005408D2"/>
    <w:rsid w:val="005E0B89"/>
    <w:rsid w:val="00626B3C"/>
    <w:rsid w:val="006511D0"/>
    <w:rsid w:val="0069541B"/>
    <w:rsid w:val="006A1E18"/>
    <w:rsid w:val="006A37C0"/>
    <w:rsid w:val="006C7F5A"/>
    <w:rsid w:val="006D4544"/>
    <w:rsid w:val="0070360A"/>
    <w:rsid w:val="00746B0A"/>
    <w:rsid w:val="00791376"/>
    <w:rsid w:val="00791C5D"/>
    <w:rsid w:val="00796C34"/>
    <w:rsid w:val="007B4FF4"/>
    <w:rsid w:val="007D7F15"/>
    <w:rsid w:val="008303ED"/>
    <w:rsid w:val="00831977"/>
    <w:rsid w:val="008377D9"/>
    <w:rsid w:val="00871DB8"/>
    <w:rsid w:val="00887E05"/>
    <w:rsid w:val="008A171A"/>
    <w:rsid w:val="008C6FDE"/>
    <w:rsid w:val="008D5253"/>
    <w:rsid w:val="008F180B"/>
    <w:rsid w:val="008F48B9"/>
    <w:rsid w:val="00900996"/>
    <w:rsid w:val="009049BC"/>
    <w:rsid w:val="009230A7"/>
    <w:rsid w:val="009841D7"/>
    <w:rsid w:val="009B44E9"/>
    <w:rsid w:val="009B4B3C"/>
    <w:rsid w:val="009D13B2"/>
    <w:rsid w:val="009D646A"/>
    <w:rsid w:val="009F7098"/>
    <w:rsid w:val="00A016B0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2685"/>
    <w:rsid w:val="00B65B45"/>
    <w:rsid w:val="00B75292"/>
    <w:rsid w:val="00B8453F"/>
    <w:rsid w:val="00B85473"/>
    <w:rsid w:val="00B9547D"/>
    <w:rsid w:val="00BE5968"/>
    <w:rsid w:val="00BF3DBB"/>
    <w:rsid w:val="00BF435B"/>
    <w:rsid w:val="00C21FC6"/>
    <w:rsid w:val="00C40944"/>
    <w:rsid w:val="00C60AC5"/>
    <w:rsid w:val="00C62E97"/>
    <w:rsid w:val="00C822BF"/>
    <w:rsid w:val="00CA61BE"/>
    <w:rsid w:val="00CB3E40"/>
    <w:rsid w:val="00CF22B3"/>
    <w:rsid w:val="00D00CD9"/>
    <w:rsid w:val="00D15AAE"/>
    <w:rsid w:val="00D22971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F2298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2E99"/>
    <w:rsid w:val="00F30552"/>
    <w:rsid w:val="00F419C0"/>
    <w:rsid w:val="00F46BDB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4126FE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5A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250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JuiceCreat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ons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B3638108E049A1AA0A4100A7703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F2599-3A33-4BE9-A253-B39C9DB93F2C}"/>
      </w:docPartPr>
      <w:docPartBody>
        <w:p w:rsidR="00833CDB" w:rsidRDefault="00833CDB">
          <w:pPr>
            <w:pStyle w:val="23B3638108E049A1AA0A4100A770374A"/>
          </w:pPr>
          <w:r w:rsidRPr="001540E8">
            <w:t>Contact</w:t>
          </w:r>
        </w:p>
      </w:docPartBody>
    </w:docPart>
    <w:docPart>
      <w:docPartPr>
        <w:name w:val="88BD14105C54422089D3A83F7B743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EEEC8-6E8E-40D9-A3EB-515A6A5A8670}"/>
      </w:docPartPr>
      <w:docPartBody>
        <w:p w:rsidR="00833CDB" w:rsidRDefault="00833CDB">
          <w:pPr>
            <w:pStyle w:val="88BD14105C54422089D3A83F7B743925"/>
          </w:pPr>
          <w:r>
            <w:t>Education</w:t>
          </w:r>
        </w:p>
      </w:docPartBody>
    </w:docPart>
    <w:docPart>
      <w:docPartPr>
        <w:name w:val="69FE3D043A464114BF2290F5F35A3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0439-95C7-4C35-B0CE-1E9DE4644EB3}"/>
      </w:docPartPr>
      <w:docPartBody>
        <w:p w:rsidR="00833CDB" w:rsidRDefault="00833CDB">
          <w:pPr>
            <w:pStyle w:val="69FE3D043A464114BF2290F5F35A3F3E"/>
          </w:pPr>
          <w:r w:rsidRPr="00CF2BE7">
            <w:t>Experience</w:t>
          </w:r>
        </w:p>
      </w:docPartBody>
    </w:docPart>
    <w:docPart>
      <w:docPartPr>
        <w:name w:val="6005C5AFABAA41DCB36F656CAF0DD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D6DA5-5BD5-4332-9E90-1DA9C33C08E1}"/>
      </w:docPartPr>
      <w:docPartBody>
        <w:p w:rsidR="00833CDB" w:rsidRDefault="00833CDB">
          <w:pPr>
            <w:pStyle w:val="6005C5AFABAA41DCB36F656CAF0DDB3C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DB"/>
    <w:rsid w:val="0083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B3638108E049A1AA0A4100A770374A">
    <w:name w:val="23B3638108E049A1AA0A4100A770374A"/>
  </w:style>
  <w:style w:type="paragraph" w:customStyle="1" w:styleId="88BD14105C54422089D3A83F7B743925">
    <w:name w:val="88BD14105C54422089D3A83F7B743925"/>
  </w:style>
  <w:style w:type="paragraph" w:customStyle="1" w:styleId="69FE3D043A464114BF2290F5F35A3F3E">
    <w:name w:val="69FE3D043A464114BF2290F5F35A3F3E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6005C5AFABAA41DCB36F656CAF0DDB3C">
    <w:name w:val="6005C5AFABAA41DCB36F656CAF0DD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3bb40c2-6b8c-4e89-a208-25cba6d0def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1469B8DB85949BA5F212EBD21D404" ma:contentTypeVersion="5" ma:contentTypeDescription="Create a new document." ma:contentTypeScope="" ma:versionID="09a25e910b7d8801c7e798632e8a75d3">
  <xsd:schema xmlns:xsd="http://www.w3.org/2001/XMLSchema" xmlns:xs="http://www.w3.org/2001/XMLSchema" xmlns:p="http://schemas.microsoft.com/office/2006/metadata/properties" xmlns:ns3="a3bb40c2-6b8c-4e89-a208-25cba6d0defe" targetNamespace="http://schemas.microsoft.com/office/2006/metadata/properties" ma:root="true" ma:fieldsID="1ccebc1f02732363a6661e8898938c01" ns3:_="">
    <xsd:import namespace="a3bb40c2-6b8c-4e89-a208-25cba6d0de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b40c2-6b8c-4e89-a208-25cba6d0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CBBEAE-492B-4F6C-9990-EC28D2DF6716}">
  <ds:schemaRefs>
    <ds:schemaRef ds:uri="http://purl.org/dc/elements/1.1/"/>
    <ds:schemaRef ds:uri="a3bb40c2-6b8c-4e89-a208-25cba6d0defe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7B0E39-0B96-40A4-AA13-EFCCED13F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b40c2-6b8c-4e89-a208-25cba6d0d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2023-07-31T19:18:00Z</dcterms:created>
  <dcterms:modified xsi:type="dcterms:W3CDTF">2023-08-01T20:04:00Z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0x010100E681469B8DB85949BA5F212EBD21D404</vt:lpwstr>
  </property>
</Properties>
</file>